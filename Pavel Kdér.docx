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Zadejte svoje jméno:"/>
        <w:tag w:val="Zadejte své jméno:"/>
        <w:id w:val="38566187"/>
        <w:placeholder>
          <w:docPart w:val="D3AD0BA6C7AB4F25A734F25857E2941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1099660B" w14:textId="4DDA29E1" w:rsidR="0099383E" w:rsidRDefault="00D04E2D">
          <w:pPr>
            <w:pStyle w:val="Nzev"/>
          </w:pPr>
          <w:r>
            <w:t>Pavel Kdér</w:t>
          </w:r>
        </w:p>
      </w:sdtContent>
    </w:sdt>
    <w:p w14:paraId="67EC734F" w14:textId="35C5D13E" w:rsidR="0099383E" w:rsidRDefault="00D04E2D">
      <w:pPr>
        <w:pStyle w:val="Podnadpis"/>
      </w:pPr>
      <w:r>
        <w:t>Kder@seznam.cz</w:t>
      </w:r>
      <w:r w:rsidR="00BA2099">
        <w:rPr>
          <w:lang w:bidi="cs-CZ"/>
        </w:rPr>
        <w:t xml:space="preserve">  </w:t>
      </w:r>
      <w:r w:rsidR="00BA2099">
        <w:rPr>
          <w:lang w:bidi="cs-CZ"/>
        </w:rPr>
        <w:sym w:font="Symbol" w:char="F0B7"/>
      </w:r>
      <w:r w:rsidR="00BA2099">
        <w:rPr>
          <w:lang w:bidi="cs-CZ"/>
        </w:rPr>
        <w:t xml:space="preserve">  </w:t>
      </w:r>
      <w:r>
        <w:t>Stračenská 612, Štětí 411 08</w:t>
      </w:r>
      <w:r w:rsidR="00BA2099">
        <w:rPr>
          <w:lang w:bidi="cs-CZ"/>
        </w:rPr>
        <w:t xml:space="preserve">  </w:t>
      </w:r>
      <w:r w:rsidR="00BA2099">
        <w:rPr>
          <w:lang w:bidi="cs-CZ"/>
        </w:rPr>
        <w:sym w:font="Symbol" w:char="F0B7"/>
      </w:r>
      <w:r w:rsidR="00BA2099">
        <w:rPr>
          <w:lang w:bidi="cs-CZ"/>
        </w:rPr>
        <w:t xml:space="preserve">  </w:t>
      </w:r>
      <w:r>
        <w:t>723 756 637</w:t>
      </w:r>
    </w:p>
    <w:p w14:paraId="75108A31" w14:textId="21CC3F8E" w:rsidR="0099383E" w:rsidRDefault="0099383E">
      <w:pPr>
        <w:pStyle w:val="Podnadpis"/>
      </w:pPr>
    </w:p>
    <w:sdt>
      <w:sdtPr>
        <w:alias w:val="Cíl:"/>
        <w:tag w:val="Cíl:"/>
        <w:id w:val="-1966113194"/>
        <w:placeholder>
          <w:docPart w:val="7416146798314941ACF42E94BA11B02F"/>
        </w:placeholder>
        <w:temporary/>
        <w:showingPlcHdr/>
        <w15:appearance w15:val="hidden"/>
      </w:sdtPr>
      <w:sdtEndPr/>
      <w:sdtContent>
        <w:p w14:paraId="16927A9B" w14:textId="77777777" w:rsidR="0099383E" w:rsidRDefault="00BA2099" w:rsidP="005D2AA1">
          <w:pPr>
            <w:pStyle w:val="Nadpis1"/>
            <w:spacing w:line="360" w:lineRule="auto"/>
          </w:pPr>
          <w:r>
            <w:rPr>
              <w:lang w:bidi="cs-CZ"/>
            </w:rPr>
            <w:t>Cíl</w:t>
          </w:r>
        </w:p>
      </w:sdtContent>
    </w:sdt>
    <w:p w14:paraId="0C764914" w14:textId="32E422F7" w:rsidR="0099383E" w:rsidRDefault="00D04E2D">
      <w:r>
        <w:t>Zlepšit své znalosti v oblasti IT</w:t>
      </w:r>
      <w:r w:rsidR="005D2AA1">
        <w:t xml:space="preserve"> a jazykové dovednosti</w:t>
      </w:r>
    </w:p>
    <w:sdt>
      <w:sdtPr>
        <w:alias w:val="Vzdělání:"/>
        <w:tag w:val="Vzdělání:"/>
        <w:id w:val="762492625"/>
        <w:placeholder>
          <w:docPart w:val="B9001D51978E4E85B256CB1211B4F1BC"/>
        </w:placeholder>
        <w:temporary/>
        <w:showingPlcHdr/>
        <w15:appearance w15:val="hidden"/>
      </w:sdtPr>
      <w:sdtEndPr/>
      <w:sdtContent>
        <w:p w14:paraId="30DE43A8" w14:textId="77777777" w:rsidR="0099383E" w:rsidRDefault="00BA2099" w:rsidP="005D2AA1">
          <w:pPr>
            <w:pStyle w:val="Nadpis1"/>
            <w:spacing w:line="360" w:lineRule="auto"/>
          </w:pPr>
          <w:r>
            <w:rPr>
              <w:lang w:bidi="cs-CZ"/>
            </w:rPr>
            <w:t>Vzdělání</w:t>
          </w:r>
        </w:p>
      </w:sdtContent>
    </w:sdt>
    <w:p w14:paraId="0DF35BAC" w14:textId="72E2417B" w:rsidR="0099383E" w:rsidRDefault="00D04E2D" w:rsidP="005D2AA1">
      <w:pPr>
        <w:pStyle w:val="Nadpis2"/>
      </w:pPr>
      <w:r w:rsidRPr="00D04E2D">
        <w:t>VOŠ obalové techniky a střední škola, Štětí</w:t>
      </w:r>
      <w:r w:rsidR="005D2AA1">
        <w:t xml:space="preserve"> </w:t>
      </w:r>
      <w:r w:rsidR="005D2AA1">
        <w:tab/>
      </w:r>
      <w:r w:rsidR="005D2AA1">
        <w:tab/>
      </w:r>
      <w:r w:rsidR="00532DA6">
        <w:t xml:space="preserve"> </w:t>
      </w:r>
      <w:r w:rsidR="005243F9">
        <w:t>2006–2008</w:t>
      </w:r>
      <w:r w:rsidR="00BA2099">
        <w:rPr>
          <w:lang w:bidi="cs-CZ"/>
        </w:rPr>
        <w:t xml:space="preserve"> </w:t>
      </w:r>
    </w:p>
    <w:p w14:paraId="4C10928D" w14:textId="4B7347C3" w:rsidR="0099383E" w:rsidRDefault="00D04E2D">
      <w:pPr>
        <w:pStyle w:val="Seznamsodrkami"/>
      </w:pPr>
      <w:r>
        <w:t>(zakončeno Maturitní zkouškou)</w:t>
      </w:r>
    </w:p>
    <w:p w14:paraId="32D3067D" w14:textId="6E4B84E8" w:rsidR="0099383E" w:rsidRDefault="00D04E2D" w:rsidP="005D2AA1">
      <w:pPr>
        <w:pStyle w:val="Nadpis1"/>
        <w:spacing w:line="360" w:lineRule="auto"/>
      </w:pPr>
      <w:r>
        <w:t>Znalosti a praxe</w:t>
      </w:r>
    </w:p>
    <w:p w14:paraId="4568B4EC" w14:textId="5230DC07" w:rsidR="005D2AA1" w:rsidRPr="00532DA6" w:rsidRDefault="005D2AA1" w:rsidP="005D2E04">
      <w:pPr>
        <w:pStyle w:val="Nadpis2"/>
        <w:rPr>
          <w:b/>
          <w:bCs w:val="0"/>
        </w:rPr>
      </w:pPr>
      <w:r w:rsidRPr="00532DA6">
        <w:rPr>
          <w:b/>
          <w:bCs w:val="0"/>
        </w:rPr>
        <w:t>IT network s.r.o. - IT AKADEMIE</w:t>
      </w:r>
    </w:p>
    <w:p w14:paraId="7E0F55B7" w14:textId="5EC1E3E8" w:rsidR="007A2E9E" w:rsidRPr="007A2E9E" w:rsidRDefault="005D2AA1" w:rsidP="005D2E04">
      <w:r w:rsidRPr="005D2E04">
        <w:t>Rekvalifikační kurz Programátor WWW aplikací Java</w:t>
      </w:r>
      <w:r w:rsidRPr="005D2AA1">
        <w:t xml:space="preserve"> </w:t>
      </w:r>
      <w:r>
        <w:tab/>
      </w:r>
      <w:proofErr w:type="gramStart"/>
      <w:r w:rsidR="007A2E9E">
        <w:t xml:space="preserve">2024 </w:t>
      </w:r>
      <w:r w:rsidR="004367CF">
        <w:t>-</w:t>
      </w:r>
      <w:r w:rsidR="007A2E9E">
        <w:t xml:space="preserve"> 2025</w:t>
      </w:r>
      <w:proofErr w:type="gramEnd"/>
    </w:p>
    <w:p w14:paraId="64ACA606" w14:textId="5975D17A" w:rsidR="0099383E" w:rsidRPr="00532DA6" w:rsidRDefault="007A2E9E" w:rsidP="005243F9">
      <w:pPr>
        <w:pStyle w:val="Nadpis2"/>
        <w:rPr>
          <w:b/>
          <w:bCs w:val="0"/>
        </w:rPr>
      </w:pPr>
      <w:r w:rsidRPr="00532DA6">
        <w:rPr>
          <w:b/>
          <w:bCs w:val="0"/>
          <w:lang w:bidi="cs-CZ"/>
        </w:rPr>
        <w:t xml:space="preserve">Amazon </w:t>
      </w:r>
    </w:p>
    <w:p w14:paraId="6CB70885" w14:textId="44FB0E4B" w:rsidR="00B15DAE" w:rsidRPr="00B15DAE" w:rsidRDefault="007A2E9E" w:rsidP="005D2E04">
      <w:r w:rsidRPr="00B15DAE">
        <w:t>Skladník a manipulační dělník</w:t>
      </w:r>
      <w:r w:rsidR="00BA2099" w:rsidRPr="00B15DAE">
        <w:rPr>
          <w:lang w:bidi="cs-CZ"/>
        </w:rPr>
        <w:t xml:space="preserve"> </w:t>
      </w:r>
      <w:r w:rsidR="005D2AA1">
        <w:rPr>
          <w:lang w:bidi="cs-CZ"/>
        </w:rPr>
        <w:tab/>
      </w:r>
      <w:r w:rsidRPr="00B15DAE">
        <w:rPr>
          <w:lang w:bidi="cs-CZ"/>
        </w:rPr>
        <w:tab/>
      </w:r>
      <w:r w:rsidR="00532DA6">
        <w:rPr>
          <w:lang w:bidi="cs-CZ"/>
        </w:rPr>
        <w:tab/>
      </w:r>
      <w:r w:rsidR="00532DA6">
        <w:rPr>
          <w:lang w:bidi="cs-CZ"/>
        </w:rPr>
        <w:tab/>
      </w:r>
      <w:proofErr w:type="gramStart"/>
      <w:r w:rsidRPr="00B15DAE">
        <w:t>202</w:t>
      </w:r>
      <w:r w:rsidR="00B15DAE" w:rsidRPr="00B15DAE">
        <w:t>0</w:t>
      </w:r>
      <w:r w:rsidRPr="00B15DAE">
        <w:t xml:space="preserve"> </w:t>
      </w:r>
      <w:r w:rsidRPr="00B15DAE">
        <w:rPr>
          <w:lang w:bidi="cs-CZ"/>
        </w:rPr>
        <w:t>- 2024</w:t>
      </w:r>
      <w:proofErr w:type="gramEnd"/>
    </w:p>
    <w:p w14:paraId="5B1AC8C4" w14:textId="77E4402A" w:rsidR="0099383E" w:rsidRDefault="007A2E9E" w:rsidP="005243F9">
      <w:pPr>
        <w:spacing w:line="480" w:lineRule="auto"/>
      </w:pPr>
      <w:r>
        <w:t>Zaskladňování, vychystávání, balení a kontrola zboží</w:t>
      </w:r>
    </w:p>
    <w:p w14:paraId="35285704" w14:textId="77777777" w:rsidR="005243F9" w:rsidRPr="00532DA6" w:rsidRDefault="005243F9" w:rsidP="005D2E04">
      <w:pPr>
        <w:pStyle w:val="Nadpis2"/>
        <w:rPr>
          <w:b/>
          <w:bCs w:val="0"/>
        </w:rPr>
      </w:pPr>
      <w:r w:rsidRPr="00532DA6">
        <w:rPr>
          <w:b/>
          <w:bCs w:val="0"/>
          <w:shd w:val="clear" w:color="auto" w:fill="FFFFFF"/>
        </w:rPr>
        <w:t>MAKRO Cash &amp; Carry</w:t>
      </w:r>
      <w:r w:rsidRPr="00532DA6">
        <w:rPr>
          <w:b/>
          <w:bCs w:val="0"/>
        </w:rPr>
        <w:t xml:space="preserve"> </w:t>
      </w:r>
    </w:p>
    <w:p w14:paraId="42C7573A" w14:textId="5BE35CF8" w:rsidR="005243F9" w:rsidRDefault="005243F9" w:rsidP="005243F9">
      <w:pPr>
        <w:spacing w:line="480" w:lineRule="auto"/>
      </w:pPr>
      <w:r>
        <w:t xml:space="preserve">Skladník a manipulační </w:t>
      </w:r>
      <w:r w:rsidR="005D2AA1">
        <w:t xml:space="preserve">dělník </w:t>
      </w:r>
      <w:r w:rsidR="005D2AA1">
        <w:tab/>
      </w:r>
      <w:r w:rsidR="005D2AA1">
        <w:tab/>
      </w:r>
      <w:r w:rsidR="00532DA6">
        <w:tab/>
      </w:r>
      <w:r w:rsidR="00532DA6">
        <w:tab/>
      </w:r>
      <w:proofErr w:type="gramStart"/>
      <w:r>
        <w:t>2019 - 2020</w:t>
      </w:r>
      <w:proofErr w:type="gramEnd"/>
    </w:p>
    <w:p w14:paraId="12C04558" w14:textId="4B790DB0" w:rsidR="005243F9" w:rsidRPr="00532DA6" w:rsidRDefault="005243F9" w:rsidP="005D2E04">
      <w:pPr>
        <w:pStyle w:val="Nadpis2"/>
        <w:rPr>
          <w:b/>
          <w:bCs w:val="0"/>
        </w:rPr>
      </w:pPr>
      <w:r w:rsidRPr="00532DA6">
        <w:rPr>
          <w:b/>
          <w:bCs w:val="0"/>
        </w:rPr>
        <w:t xml:space="preserve">Mark2 Corporation a.s. </w:t>
      </w:r>
    </w:p>
    <w:p w14:paraId="7DD4A071" w14:textId="740C2357" w:rsidR="005243F9" w:rsidRDefault="005243F9">
      <w:r>
        <w:t xml:space="preserve">Zahradnické práce    </w:t>
      </w:r>
      <w:r w:rsidR="005D2AA1">
        <w:tab/>
      </w:r>
      <w:r w:rsidR="00532DA6">
        <w:tab/>
      </w:r>
      <w:r w:rsidR="00532DA6">
        <w:tab/>
      </w:r>
      <w:r w:rsidR="00532DA6">
        <w:tab/>
      </w:r>
      <w:r w:rsidR="00532DA6">
        <w:tab/>
      </w:r>
      <w:r>
        <w:t>2017–2018</w:t>
      </w:r>
    </w:p>
    <w:p w14:paraId="2D94DCC6" w14:textId="77777777" w:rsidR="0099383E" w:rsidRDefault="00884477">
      <w:pPr>
        <w:pStyle w:val="Nadpis1"/>
      </w:pPr>
      <w:sdt>
        <w:sdtPr>
          <w:alias w:val="Dovednosti:"/>
          <w:tag w:val="Dovednosti:"/>
          <w:id w:val="-51398160"/>
          <w:placeholder>
            <w:docPart w:val="B81447FC42364EE5B4B19F19C2930975"/>
          </w:placeholder>
          <w:temporary/>
          <w:showingPlcHdr/>
          <w15:appearance w15:val="hidden"/>
        </w:sdtPr>
        <w:sdtEndPr/>
        <w:sdtContent>
          <w:r w:rsidR="00BA2099">
            <w:rPr>
              <w:lang w:bidi="cs-CZ"/>
            </w:rPr>
            <w:t>Dovednosti</w:t>
          </w:r>
        </w:sdtContent>
      </w:sdt>
    </w:p>
    <w:p w14:paraId="42E65C0A" w14:textId="22BD69F8" w:rsidR="003448C9" w:rsidRDefault="005D2AA1" w:rsidP="003448C9">
      <w:pPr>
        <w:pStyle w:val="Seznamsodrkami"/>
      </w:pPr>
      <w:r>
        <w:t>MS Office</w:t>
      </w:r>
    </w:p>
    <w:p w14:paraId="3946A7D8" w14:textId="5D3C3CC6" w:rsidR="005D2AA1" w:rsidRDefault="005D2AA1" w:rsidP="003448C9">
      <w:pPr>
        <w:pStyle w:val="Seznamsodrkami"/>
      </w:pPr>
      <w:r>
        <w:t>Java</w:t>
      </w:r>
    </w:p>
    <w:p w14:paraId="6AF45DFB" w14:textId="357CAE19" w:rsidR="005D2AA1" w:rsidRDefault="005D2AA1" w:rsidP="003448C9">
      <w:pPr>
        <w:pStyle w:val="Seznamsodrkami"/>
      </w:pPr>
      <w:r>
        <w:t>Html5, CSS3</w:t>
      </w:r>
    </w:p>
    <w:p w14:paraId="0B2FC782" w14:textId="6269FAA3" w:rsidR="005D2AA1" w:rsidRDefault="005D2AA1" w:rsidP="003448C9">
      <w:pPr>
        <w:pStyle w:val="Seznamsodrkami"/>
      </w:pPr>
      <w:r>
        <w:t>Javascript</w:t>
      </w:r>
    </w:p>
    <w:p w14:paraId="5AF5EE2A" w14:textId="2E15E724" w:rsidR="0055568F" w:rsidRDefault="0055568F" w:rsidP="0055568F">
      <w:pPr>
        <w:pStyle w:val="Nadpis1"/>
      </w:pPr>
      <w:r>
        <w:t>Zájmy</w:t>
      </w:r>
    </w:p>
    <w:p w14:paraId="195120DA" w14:textId="092DF311" w:rsidR="0055568F" w:rsidRPr="0055568F" w:rsidRDefault="0055568F" w:rsidP="0055568F">
      <w:r>
        <w:t xml:space="preserve">Sport, kultura, IT </w:t>
      </w:r>
    </w:p>
    <w:sectPr w:rsidR="0055568F" w:rsidRPr="0055568F" w:rsidSect="003D7916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89F11" w14:textId="77777777" w:rsidR="00884477" w:rsidRDefault="00884477">
      <w:pPr>
        <w:spacing w:after="0"/>
      </w:pPr>
      <w:r>
        <w:separator/>
      </w:r>
    </w:p>
  </w:endnote>
  <w:endnote w:type="continuationSeparator" w:id="0">
    <w:p w14:paraId="623BA716" w14:textId="77777777" w:rsidR="00884477" w:rsidRDefault="008844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0635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422995" w14:textId="77777777" w:rsidR="0099383E" w:rsidRDefault="00BA2099">
        <w:pPr>
          <w:pStyle w:val="Zpat"/>
        </w:pPr>
        <w:r>
          <w:rPr>
            <w:lang w:bidi="cs-CZ"/>
          </w:rPr>
          <w:fldChar w:fldCharType="begin"/>
        </w:r>
        <w:r>
          <w:rPr>
            <w:lang w:bidi="cs-CZ"/>
          </w:rPr>
          <w:instrText xml:space="preserve"> PAGE   \* MERGEFORMAT </w:instrText>
        </w:r>
        <w:r>
          <w:rPr>
            <w:lang w:bidi="cs-CZ"/>
          </w:rPr>
          <w:fldChar w:fldCharType="separate"/>
        </w:r>
        <w:r>
          <w:rPr>
            <w:noProof/>
            <w:lang w:bidi="cs-CZ"/>
          </w:rPr>
          <w:t>2</w:t>
        </w:r>
        <w:r>
          <w:rPr>
            <w:noProof/>
            <w:lang w:bidi="cs-CZ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191EF" w14:textId="77777777" w:rsidR="00884477" w:rsidRDefault="00884477">
      <w:pPr>
        <w:spacing w:after="0"/>
      </w:pPr>
      <w:r>
        <w:separator/>
      </w:r>
    </w:p>
  </w:footnote>
  <w:footnote w:type="continuationSeparator" w:id="0">
    <w:p w14:paraId="166C9276" w14:textId="77777777" w:rsidR="00884477" w:rsidRDefault="008844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Vaše jméno:"/>
      <w:tag w:val="Vaše jméno:"/>
      <w:id w:val="905105459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15:appearance w15:val="hidden"/>
      <w:text/>
    </w:sdtPr>
    <w:sdtEndPr/>
    <w:sdtContent>
      <w:p w14:paraId="1D5F6438" w14:textId="2A3A336D" w:rsidR="0099383E" w:rsidRDefault="00D04E2D">
        <w:pPr>
          <w:pStyle w:val="Zhlav"/>
        </w:pPr>
        <w:r>
          <w:t>Pavel Kdér</w:t>
        </w:r>
      </w:p>
    </w:sdtContent>
  </w:sdt>
  <w:p w14:paraId="6F947C60" w14:textId="77777777" w:rsidR="0099383E" w:rsidRDefault="00884477">
    <w:pPr>
      <w:pStyle w:val="Zhlav"/>
    </w:pPr>
    <w:sdt>
      <w:sdtPr>
        <w:alias w:val="Tři tečky:"/>
        <w:tag w:val="Tři tečky:"/>
        <w:id w:val="1231048129"/>
        <w:temporary/>
        <w:showingPlcHdr/>
        <w15:appearance w15:val="hidden"/>
      </w:sdtPr>
      <w:sdtEndPr/>
      <w:sdtContent>
        <w:r w:rsidR="00BB4D53">
          <w:rPr>
            <w:lang w:bidi="cs-CZ"/>
          </w:rPr>
          <w:sym w:font="Symbol" w:char="F0B7"/>
        </w:r>
        <w:r w:rsidR="00BB4D53">
          <w:rPr>
            <w:lang w:bidi="cs-CZ"/>
          </w:rPr>
          <w:t xml:space="preserve"> </w:t>
        </w:r>
        <w:r w:rsidR="00BB4D53">
          <w:rPr>
            <w:lang w:bidi="cs-CZ"/>
          </w:rPr>
          <w:sym w:font="Symbol" w:char="F0B7"/>
        </w:r>
        <w:r w:rsidR="00BB4D53">
          <w:rPr>
            <w:lang w:bidi="cs-CZ"/>
          </w:rPr>
          <w:t xml:space="preserve"> </w:t>
        </w:r>
        <w:r w:rsidR="00BB4D53">
          <w:rPr>
            <w:lang w:bidi="cs-CZ"/>
          </w:rPr>
          <w:sym w:font="Symbol" w:char="F0B7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28CA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34BF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ED0A8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DF269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A4C8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A8C8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E0C3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56F1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64A82E"/>
    <w:lvl w:ilvl="0">
      <w:start w:val="1"/>
      <w:numFmt w:val="decimal"/>
      <w:pStyle w:val="slovanseznam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7F7F7F" w:themeColor="text1" w:themeTint="80"/>
      </w:rPr>
    </w:lvl>
  </w:abstractNum>
  <w:abstractNum w:abstractNumId="9" w15:restartNumberingAfterBreak="0">
    <w:nsid w:val="FFFFFF89"/>
    <w:multiLevelType w:val="singleLevel"/>
    <w:tmpl w:val="6C56B8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573280"/>
    <w:multiLevelType w:val="hybridMultilevel"/>
    <w:tmpl w:val="040CA268"/>
    <w:lvl w:ilvl="0" w:tplc="33F0DE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D2481"/>
    <w:multiLevelType w:val="multilevel"/>
    <w:tmpl w:val="45007D7A"/>
    <w:lvl w:ilvl="0">
      <w:start w:val="1"/>
      <w:numFmt w:val="bullet"/>
      <w:pStyle w:val="Seznamsodrkami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F7F7F" w:themeColor="text1" w:themeTint="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7F7F7F" w:themeColor="text1" w:themeTint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7F7F7F" w:themeColor="text1" w:themeTint="8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7F7F7F" w:themeColor="text1" w:themeTint="8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7F7F7F" w:themeColor="text1" w:themeTint="8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7F7F7F" w:themeColor="text1" w:themeTint="8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7F7F7F" w:themeColor="text1" w:themeTint="8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7F7F7F" w:themeColor="text1" w:themeTint="8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7F7F7F" w:themeColor="text1" w:themeTint="80"/>
      </w:rPr>
    </w:lvl>
  </w:abstractNum>
  <w:abstractNum w:abstractNumId="1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11"/>
  </w:num>
  <w:num w:numId="5">
    <w:abstractNumId w:val="15"/>
  </w:num>
  <w:num w:numId="6">
    <w:abstractNumId w:val="9"/>
  </w:num>
  <w:num w:numId="7">
    <w:abstractNumId w:val="8"/>
  </w:num>
  <w:num w:numId="8">
    <w:abstractNumId w:val="10"/>
  </w:num>
  <w:num w:numId="9">
    <w:abstractNumId w:val="12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2D"/>
    <w:rsid w:val="00037848"/>
    <w:rsid w:val="000F548E"/>
    <w:rsid w:val="00104C6A"/>
    <w:rsid w:val="00292A81"/>
    <w:rsid w:val="003448C9"/>
    <w:rsid w:val="003A03CA"/>
    <w:rsid w:val="003D7916"/>
    <w:rsid w:val="004367CF"/>
    <w:rsid w:val="005243F9"/>
    <w:rsid w:val="00532DA6"/>
    <w:rsid w:val="0055568F"/>
    <w:rsid w:val="005D2AA1"/>
    <w:rsid w:val="005D2E04"/>
    <w:rsid w:val="007452D1"/>
    <w:rsid w:val="007A2E9E"/>
    <w:rsid w:val="007B3AE5"/>
    <w:rsid w:val="00884477"/>
    <w:rsid w:val="008E78C7"/>
    <w:rsid w:val="0099383E"/>
    <w:rsid w:val="00A45CB2"/>
    <w:rsid w:val="00AD672A"/>
    <w:rsid w:val="00B15DAE"/>
    <w:rsid w:val="00BA2099"/>
    <w:rsid w:val="00BB4D53"/>
    <w:rsid w:val="00BD40A1"/>
    <w:rsid w:val="00D04E2D"/>
    <w:rsid w:val="00EF5A59"/>
    <w:rsid w:val="00F24AA0"/>
    <w:rsid w:val="00F726E7"/>
    <w:rsid w:val="00FD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B5707"/>
  <w15:docId w15:val="{73A6DAD3-A6F4-4453-B953-789C67A8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before="120"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448C9"/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pPr>
      <w:keepNext/>
      <w:keepLines/>
      <w:spacing w:after="0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448C9"/>
    <w:pPr>
      <w:keepNext/>
      <w:keepLines/>
      <w:outlineLvl w:val="2"/>
    </w:pPr>
    <w:rPr>
      <w:rFonts w:cstheme="majorBidi"/>
      <w:bCs/>
      <w:color w:val="42558C" w:themeColor="accent1" w:themeShade="BF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Styl1">
    <w:name w:val="Styl1"/>
    <w:basedOn w:val="Normlntabulka"/>
    <w:uiPriority w:val="99"/>
    <w:pPr>
      <w:spacing w:after="0"/>
    </w:pPr>
    <w:tblPr/>
    <w:tblStylePr w:type="firstRow">
      <w:rPr>
        <w:rFonts w:ascii="Aharoni" w:hAnsi="Aharoni"/>
        <w:b/>
        <w:sz w:val="36"/>
      </w:rPr>
    </w:tblStylePr>
  </w:style>
  <w:style w:type="paragraph" w:styleId="Seznamsodrkami">
    <w:name w:val="List Bullet"/>
    <w:basedOn w:val="Normln"/>
    <w:uiPriority w:val="10"/>
    <w:qFormat/>
    <w:pPr>
      <w:numPr>
        <w:numId w:val="9"/>
      </w:numPr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448C9"/>
    <w:rPr>
      <w:rFonts w:cstheme="majorBidi"/>
      <w:bCs/>
      <w:color w:val="42558C" w:themeColor="accent1" w:themeShade="BF"/>
    </w:rPr>
  </w:style>
  <w:style w:type="character" w:customStyle="1" w:styleId="Nadpis4Char">
    <w:name w:val="Nadpis 4 Char"/>
    <w:basedOn w:val="Standardnpsmoodstavce"/>
    <w:link w:val="Nadpis4"/>
    <w:uiPriority w:val="9"/>
    <w:semiHidden/>
    <w:rPr>
      <w:rFonts w:asciiTheme="majorHAnsi" w:eastAsiaTheme="majorEastAsia" w:hAnsiTheme="majorHAnsi" w:cstheme="majorBidi"/>
      <w:bCs/>
      <w:i/>
      <w:iCs/>
      <w:color w:val="000000"/>
    </w:rPr>
  </w:style>
  <w:style w:type="character" w:customStyle="1" w:styleId="Nadpis5Char">
    <w:name w:val="Nadpis 5 Char"/>
    <w:basedOn w:val="Standardnpsmoodstavce"/>
    <w:link w:val="Nadpis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Nadpis6Char">
    <w:name w:val="Nadpis 6 Char"/>
    <w:basedOn w:val="Standardnpsmoodstavce"/>
    <w:link w:val="Nadpis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Nadpis7Char">
    <w:name w:val="Nadpis 7 Char"/>
    <w:basedOn w:val="Standardnpsmoodstavce"/>
    <w:link w:val="Nadpis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Nadpis8Char">
    <w:name w:val="Nadpis 8 Char"/>
    <w:basedOn w:val="Standardnpsmoodstavce"/>
    <w:link w:val="Nadpis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Pr>
      <w:b/>
      <w:bCs/>
      <w:color w:val="2F5897" w:themeColor="text2"/>
      <w:sz w:val="18"/>
      <w:szCs w:val="18"/>
    </w:rPr>
  </w:style>
  <w:style w:type="paragraph" w:styleId="Nzev">
    <w:name w:val="Title"/>
    <w:basedOn w:val="Normln"/>
    <w:link w:val="NzevChar"/>
    <w:uiPriority w:val="1"/>
    <w:qFormat/>
    <w:pPr>
      <w:spacing w:after="120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character" w:customStyle="1" w:styleId="NzevChar">
    <w:name w:val="Název Char"/>
    <w:basedOn w:val="Standardnpsmoodstavce"/>
    <w:link w:val="Nzev"/>
    <w:uiPriority w:val="1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paragraph" w:styleId="Podnadpis">
    <w:name w:val="Subtitle"/>
    <w:basedOn w:val="Normln"/>
    <w:next w:val="Normln"/>
    <w:link w:val="PodnadpisChar"/>
    <w:uiPriority w:val="2"/>
    <w:unhideWhenUsed/>
    <w:pPr>
      <w:numPr>
        <w:ilvl w:val="1"/>
      </w:numPr>
      <w:spacing w:after="360"/>
      <w:contextualSpacing/>
      <w:jc w:val="center"/>
    </w:pPr>
    <w:rPr>
      <w:rFonts w:cstheme="majorBidi"/>
      <w:iCs/>
      <w:color w:val="2F5897" w:themeColor="text2"/>
      <w:szCs w:val="24"/>
    </w:rPr>
  </w:style>
  <w:style w:type="character" w:customStyle="1" w:styleId="PodnadpisChar">
    <w:name w:val="Podnadpis Char"/>
    <w:basedOn w:val="Standardnpsmoodstavce"/>
    <w:link w:val="Podnadpis"/>
    <w:uiPriority w:val="2"/>
    <w:rPr>
      <w:rFonts w:cstheme="majorBidi"/>
      <w:iCs/>
      <w:color w:val="2F5897" w:themeColor="text2"/>
      <w:szCs w:val="24"/>
    </w:rPr>
  </w:style>
  <w:style w:type="paragraph" w:styleId="slovanseznam">
    <w:name w:val="List Number"/>
    <w:basedOn w:val="Normln"/>
    <w:uiPriority w:val="10"/>
    <w:qFormat/>
    <w:pPr>
      <w:numPr>
        <w:numId w:val="7"/>
      </w:numPr>
      <w:contextualSpacing/>
    </w:pPr>
  </w:style>
  <w:style w:type="paragraph" w:styleId="Nadpisobsahu">
    <w:name w:val="TOC Heading"/>
    <w:basedOn w:val="Nadpis1"/>
    <w:next w:val="Normln"/>
    <w:uiPriority w:val="39"/>
    <w:semiHidden/>
    <w:unhideWhenUsed/>
    <w:qFormat/>
    <w:pPr>
      <w:spacing w:line="276" w:lineRule="auto"/>
      <w:outlineLvl w:val="9"/>
    </w:pPr>
    <w:rPr>
      <w:b/>
      <w:i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3448C9"/>
    <w:pPr>
      <w:tabs>
        <w:tab w:val="center" w:pos="4680"/>
        <w:tab w:val="right" w:pos="9360"/>
      </w:tabs>
      <w:spacing w:after="0"/>
      <w:jc w:val="center"/>
    </w:pPr>
    <w:rPr>
      <w:color w:val="42558C" w:themeColor="accent1" w:themeShade="BF"/>
    </w:rPr>
  </w:style>
  <w:style w:type="character" w:customStyle="1" w:styleId="ZhlavChar">
    <w:name w:val="Záhlaví Char"/>
    <w:basedOn w:val="Standardnpsmoodstavce"/>
    <w:link w:val="Zhlav"/>
    <w:uiPriority w:val="99"/>
    <w:rsid w:val="003448C9"/>
    <w:rPr>
      <w:color w:val="42558C" w:themeColor="accent1" w:themeShade="BF"/>
    </w:rPr>
  </w:style>
  <w:style w:type="paragraph" w:styleId="Zpat">
    <w:name w:val="footer"/>
    <w:basedOn w:val="Normln"/>
    <w:link w:val="ZpatChar"/>
    <w:uiPriority w:val="99"/>
    <w:unhideWhenUsed/>
    <w:pPr>
      <w:spacing w:after="0"/>
      <w:jc w:val="center"/>
    </w:pPr>
  </w:style>
  <w:style w:type="character" w:customStyle="1" w:styleId="ZpatChar">
    <w:name w:val="Zápatí Char"/>
    <w:basedOn w:val="Standardnpsmoodstavce"/>
    <w:link w:val="Zpat"/>
    <w:uiPriority w:val="99"/>
  </w:style>
  <w:style w:type="table" w:styleId="Mkatabulky">
    <w:name w:val="Table Grid"/>
    <w:basedOn w:val="Normlntabulka"/>
    <w:uiPriority w:val="5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draznnintenzivn">
    <w:name w:val="Intense Emphasis"/>
    <w:basedOn w:val="Standardnpsmoodstavce"/>
    <w:uiPriority w:val="21"/>
    <w:semiHidden/>
    <w:unhideWhenUsed/>
    <w:qFormat/>
    <w:rsid w:val="003448C9"/>
    <w:rPr>
      <w:i/>
      <w:iCs/>
      <w:color w:val="42558C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semiHidden/>
    <w:unhideWhenUsed/>
    <w:rsid w:val="003448C9"/>
    <w:pPr>
      <w:pBdr>
        <w:top w:val="single" w:sz="4" w:space="10" w:color="42558C" w:themeColor="accent1" w:themeShade="BF"/>
        <w:bottom w:val="single" w:sz="4" w:space="10" w:color="42558C" w:themeColor="accent1" w:themeShade="BF"/>
      </w:pBdr>
      <w:spacing w:before="360" w:after="360"/>
      <w:ind w:left="864" w:right="864"/>
      <w:jc w:val="center"/>
    </w:pPr>
    <w:rPr>
      <w:i/>
      <w:iCs/>
      <w:color w:val="42558C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semiHidden/>
    <w:rsid w:val="003448C9"/>
    <w:rPr>
      <w:i/>
      <w:iCs/>
      <w:color w:val="42558C" w:themeColor="accent1" w:themeShade="BF"/>
    </w:rPr>
  </w:style>
  <w:style w:type="character" w:styleId="Odkazintenzivn">
    <w:name w:val="Intense Reference"/>
    <w:basedOn w:val="Standardnpsmoodstavce"/>
    <w:uiPriority w:val="32"/>
    <w:semiHidden/>
    <w:unhideWhenUsed/>
    <w:qFormat/>
    <w:rsid w:val="003448C9"/>
    <w:rPr>
      <w:b/>
      <w:bCs/>
      <w:caps w:val="0"/>
      <w:smallCaps/>
      <w:color w:val="42558C" w:themeColor="accent1" w:themeShade="BF"/>
      <w:spacing w:val="5"/>
    </w:rPr>
  </w:style>
  <w:style w:type="paragraph" w:styleId="Textvbloku">
    <w:name w:val="Block Text"/>
    <w:basedOn w:val="Normln"/>
    <w:uiPriority w:val="99"/>
    <w:semiHidden/>
    <w:unhideWhenUsed/>
    <w:rsid w:val="003448C9"/>
    <w:pPr>
      <w:pBdr>
        <w:top w:val="single" w:sz="2" w:space="10" w:color="42558C" w:themeColor="accent1" w:themeShade="BF"/>
        <w:left w:val="single" w:sz="2" w:space="10" w:color="42558C" w:themeColor="accent1" w:themeShade="BF"/>
        <w:bottom w:val="single" w:sz="2" w:space="10" w:color="42558C" w:themeColor="accent1" w:themeShade="BF"/>
        <w:right w:val="single" w:sz="2" w:space="10" w:color="42558C" w:themeColor="accent1" w:themeShade="BF"/>
      </w:pBdr>
      <w:ind w:left="1152" w:right="1152"/>
    </w:pPr>
    <w:rPr>
      <w:i/>
      <w:iCs/>
      <w:color w:val="42558C" w:themeColor="accent1" w:themeShade="BF"/>
    </w:rPr>
  </w:style>
  <w:style w:type="character" w:styleId="Sledovanodkaz">
    <w:name w:val="FollowedHyperlink"/>
    <w:basedOn w:val="Standardnpsmoodstavce"/>
    <w:uiPriority w:val="99"/>
    <w:semiHidden/>
    <w:unhideWhenUsed/>
    <w:rsid w:val="003448C9"/>
    <w:rPr>
      <w:color w:val="846648" w:themeColor="accent4"/>
      <w:u w:val="single"/>
    </w:rPr>
  </w:style>
  <w:style w:type="character" w:styleId="Hypertextovodkaz">
    <w:name w:val="Hyperlink"/>
    <w:basedOn w:val="Standardnpsmoodstavce"/>
    <w:uiPriority w:val="99"/>
    <w:semiHidden/>
    <w:unhideWhenUsed/>
    <w:rsid w:val="003448C9"/>
    <w:rPr>
      <w:color w:val="575F63" w:themeColor="accent6" w:themeShade="B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448C9"/>
    <w:rPr>
      <w:color w:val="595959" w:themeColor="text1" w:themeTint="A6"/>
      <w:shd w:val="clear" w:color="auto" w:fill="E1DFDD"/>
    </w:rPr>
  </w:style>
  <w:style w:type="character" w:styleId="Zstupntext">
    <w:name w:val="Placeholder Text"/>
    <w:basedOn w:val="Standardnpsmoodstavce"/>
    <w:uiPriority w:val="99"/>
    <w:semiHidden/>
    <w:rsid w:val="003D7916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5D2A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7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el\AppData\Roaming\Microsoft\Templates\&#381;ivotopis%20(exekutivn&#237;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AD0BA6C7AB4F25A734F25857E2941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F7A6631-051D-457A-8453-23874AD5BFD1}"/>
      </w:docPartPr>
      <w:docPartBody>
        <w:p w:rsidR="00030493" w:rsidRDefault="00071374">
          <w:pPr>
            <w:pStyle w:val="D3AD0BA6C7AB4F25A734F25857E29410"/>
          </w:pPr>
          <w:r>
            <w:rPr>
              <w:lang w:bidi="cs-CZ"/>
            </w:rPr>
            <w:t>Vaše jméno</w:t>
          </w:r>
        </w:p>
      </w:docPartBody>
    </w:docPart>
    <w:docPart>
      <w:docPartPr>
        <w:name w:val="7416146798314941ACF42E94BA11B02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D97CB15-5347-4D42-AC5D-BFF91A659EFB}"/>
      </w:docPartPr>
      <w:docPartBody>
        <w:p w:rsidR="00030493" w:rsidRDefault="00071374">
          <w:pPr>
            <w:pStyle w:val="7416146798314941ACF42E94BA11B02F"/>
          </w:pPr>
          <w:r>
            <w:rPr>
              <w:lang w:bidi="cs-CZ"/>
            </w:rPr>
            <w:t>Cíl</w:t>
          </w:r>
        </w:p>
      </w:docPartBody>
    </w:docPart>
    <w:docPart>
      <w:docPartPr>
        <w:name w:val="B9001D51978E4E85B256CB1211B4F1B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B98034F-74B8-4548-8E6F-E0CBE40AF8B9}"/>
      </w:docPartPr>
      <w:docPartBody>
        <w:p w:rsidR="00030493" w:rsidRDefault="00071374">
          <w:pPr>
            <w:pStyle w:val="B9001D51978E4E85B256CB1211B4F1BC"/>
          </w:pPr>
          <w:r>
            <w:rPr>
              <w:lang w:bidi="cs-CZ"/>
            </w:rPr>
            <w:t>Vzdělání</w:t>
          </w:r>
        </w:p>
      </w:docPartBody>
    </w:docPart>
    <w:docPart>
      <w:docPartPr>
        <w:name w:val="B81447FC42364EE5B4B19F19C293097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AF1BC0B-18FA-4DEB-AD2D-83E66CD25B6A}"/>
      </w:docPartPr>
      <w:docPartBody>
        <w:p w:rsidR="00030493" w:rsidRDefault="00071374">
          <w:pPr>
            <w:pStyle w:val="B81447FC42364EE5B4B19F19C2930975"/>
          </w:pPr>
          <w:r>
            <w:rPr>
              <w:lang w:bidi="cs-CZ"/>
            </w:rPr>
            <w:t>Dovednosti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74"/>
    <w:rsid w:val="00030493"/>
    <w:rsid w:val="00071374"/>
    <w:rsid w:val="00252FB2"/>
    <w:rsid w:val="00694670"/>
    <w:rsid w:val="0085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3AD0BA6C7AB4F25A734F25857E29410">
    <w:name w:val="D3AD0BA6C7AB4F25A734F25857E29410"/>
  </w:style>
  <w:style w:type="paragraph" w:customStyle="1" w:styleId="7416146798314941ACF42E94BA11B02F">
    <w:name w:val="7416146798314941ACF42E94BA11B02F"/>
  </w:style>
  <w:style w:type="paragraph" w:customStyle="1" w:styleId="B9001D51978E4E85B256CB1211B4F1BC">
    <w:name w:val="B9001D51978E4E85B256CB1211B4F1BC"/>
  </w:style>
  <w:style w:type="paragraph" w:customStyle="1" w:styleId="B81447FC42364EE5B4B19F19C2930975">
    <w:name w:val="B81447FC42364EE5B4B19F19C29309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Custom 70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Životopis (exekutivní design).dotx</Template>
  <TotalTime>664</TotalTime>
  <Pages>1</Pages>
  <Words>95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Kdér</dc:creator>
  <cp:keywords/>
  <cp:lastModifiedBy>Pavel Kder</cp:lastModifiedBy>
  <cp:revision>4</cp:revision>
  <dcterms:created xsi:type="dcterms:W3CDTF">2025-01-25T14:11:00Z</dcterms:created>
  <dcterms:modified xsi:type="dcterms:W3CDTF">2025-01-27T10:12:00Z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